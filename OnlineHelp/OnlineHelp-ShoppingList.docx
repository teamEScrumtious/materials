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8D" w:rsidRPr="00151D8D" w:rsidRDefault="00151D8D">
      <w:pPr>
        <w:rPr>
          <w:b/>
          <w:sz w:val="32"/>
          <w:szCs w:val="32"/>
        </w:rPr>
      </w:pPr>
      <w:bookmarkStart w:id="0" w:name="_GoBack"/>
      <w:bookmarkEnd w:id="0"/>
      <w:r w:rsidRPr="00151D8D">
        <w:rPr>
          <w:b/>
          <w:sz w:val="32"/>
          <w:szCs w:val="32"/>
        </w:rPr>
        <w:t>How to use the Shopping List</w:t>
      </w:r>
    </w:p>
    <w:p w:rsidR="00E01EED" w:rsidRDefault="00371AE7">
      <w:r>
        <w:t xml:space="preserve">One of Scrum-tious’s handy functions is that it creates a shopping list from the items that are required for the meals that you have chosen for the upcoming week. </w:t>
      </w:r>
    </w:p>
    <w:p w:rsidR="00371AE7" w:rsidRPr="00151D8D" w:rsidRDefault="00371AE7">
      <w:pPr>
        <w:rPr>
          <w:b/>
        </w:rPr>
      </w:pPr>
      <w:r w:rsidRPr="00151D8D">
        <w:rPr>
          <w:b/>
        </w:rPr>
        <w:t>Once inside the Shopping List, you can: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View which </w:t>
      </w:r>
      <w:r w:rsidR="009048C2">
        <w:t>ingredients</w:t>
      </w:r>
      <w:r>
        <w:t xml:space="preserve"> you need to buy for next week’s meals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Add other </w:t>
      </w:r>
      <w:r w:rsidR="009048C2">
        <w:t>ingredients</w:t>
      </w:r>
      <w:r>
        <w:t xml:space="preserve"> you need </w:t>
      </w:r>
      <w:r w:rsidR="009048C2">
        <w:t>that</w:t>
      </w:r>
      <w:r>
        <w:t xml:space="preserve"> are not required for a specific recipe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Remove </w:t>
      </w:r>
      <w:r w:rsidR="009048C2">
        <w:t>ingredients</w:t>
      </w:r>
      <w:r>
        <w:t xml:space="preserve"> you already have in the house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Cross off </w:t>
      </w:r>
      <w:r w:rsidR="009048C2">
        <w:t>ingredients</w:t>
      </w:r>
      <w:r>
        <w:t xml:space="preserve"> as you purchase them</w:t>
      </w:r>
    </w:p>
    <w:p w:rsidR="00371AE7" w:rsidRPr="00151D8D" w:rsidRDefault="00371AE7" w:rsidP="00371AE7">
      <w:pPr>
        <w:rPr>
          <w:b/>
        </w:rPr>
      </w:pPr>
      <w:r w:rsidRPr="00151D8D">
        <w:rPr>
          <w:b/>
        </w:rPr>
        <w:t xml:space="preserve">To view the </w:t>
      </w:r>
      <w:r w:rsidR="009048C2" w:rsidRPr="00151D8D">
        <w:rPr>
          <w:b/>
        </w:rPr>
        <w:t>ingredients</w:t>
      </w:r>
      <w:r w:rsidRPr="00151D8D">
        <w:rPr>
          <w:b/>
        </w:rPr>
        <w:t xml:space="preserve"> you need to buy for next week’s meals</w:t>
      </w:r>
      <w:r w:rsidR="009048C2" w:rsidRPr="00151D8D">
        <w:rPr>
          <w:b/>
        </w:rPr>
        <w:t>:</w:t>
      </w:r>
    </w:p>
    <w:p w:rsidR="00371AE7" w:rsidRDefault="00371AE7" w:rsidP="00371AE7">
      <w:pPr>
        <w:pStyle w:val="ListParagraph"/>
        <w:numPr>
          <w:ilvl w:val="0"/>
          <w:numId w:val="2"/>
        </w:numPr>
      </w:pPr>
      <w:r>
        <w:t xml:space="preserve">Navigate to the home page by opening the app or </w:t>
      </w:r>
      <w:r w:rsidR="008425EA">
        <w:t>clicking on the cutting board icon from any page in the app.</w:t>
      </w:r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8425EA">
        <w:t xml:space="preserve"> the bottom button (it says “Shopping List”)</w:t>
      </w:r>
      <w:r>
        <w:t>.</w:t>
      </w:r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8425EA">
        <w:t xml:space="preserve"> on an ingredient type (“Spices”, “Meats”, etc.) to view the </w:t>
      </w:r>
      <w:r>
        <w:t>ingredients of that type.</w:t>
      </w:r>
    </w:p>
    <w:p w:rsidR="009048C2" w:rsidRPr="00151D8D" w:rsidRDefault="009048C2" w:rsidP="009048C2">
      <w:pPr>
        <w:rPr>
          <w:b/>
        </w:rPr>
      </w:pPr>
      <w:r w:rsidRPr="00151D8D">
        <w:rPr>
          <w:b/>
        </w:rPr>
        <w:t>To add an ingredient that is not required for a recipe: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 xml:space="preserve">Press the green plus button in the upper right corner. 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>Enter the ingredient.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>Press submit.</w:t>
      </w:r>
    </w:p>
    <w:p w:rsidR="009048C2" w:rsidRPr="00151D8D" w:rsidRDefault="009048C2" w:rsidP="009048C2">
      <w:pPr>
        <w:rPr>
          <w:b/>
        </w:rPr>
      </w:pPr>
      <w:r w:rsidRPr="00151D8D">
        <w:rPr>
          <w:b/>
        </w:rPr>
        <w:t>To remove ingredients you already have in the house:</w:t>
      </w:r>
    </w:p>
    <w:p w:rsidR="009048C2" w:rsidRDefault="009048C2" w:rsidP="009048C2">
      <w:pPr>
        <w:pStyle w:val="ListParagraph"/>
        <w:numPr>
          <w:ilvl w:val="0"/>
          <w:numId w:val="4"/>
        </w:numPr>
      </w:pPr>
      <w:r>
        <w:t>Press the red</w:t>
      </w:r>
      <w:r w:rsidR="004C38AE">
        <w:t xml:space="preserve"> minus button to the left of the ingredient name</w:t>
      </w:r>
      <w:r w:rsidR="00F61BC4">
        <w:t>.</w:t>
      </w:r>
    </w:p>
    <w:p w:rsidR="004C38AE" w:rsidRDefault="004C38AE" w:rsidP="009048C2">
      <w:pPr>
        <w:pStyle w:val="ListParagraph"/>
        <w:numPr>
          <w:ilvl w:val="0"/>
          <w:numId w:val="4"/>
        </w:numPr>
      </w:pPr>
      <w:r>
        <w:t>Press “ok”.</w:t>
      </w:r>
    </w:p>
    <w:p w:rsidR="004C38AE" w:rsidRPr="00151D8D" w:rsidRDefault="004C38AE" w:rsidP="004C38AE">
      <w:pPr>
        <w:rPr>
          <w:b/>
        </w:rPr>
      </w:pPr>
      <w:r w:rsidRPr="00151D8D">
        <w:rPr>
          <w:b/>
        </w:rPr>
        <w:t>To cross off ingredients as you purchase them:</w:t>
      </w:r>
    </w:p>
    <w:p w:rsidR="004C38AE" w:rsidRDefault="00F61BC4" w:rsidP="004C38AE">
      <w:pPr>
        <w:pStyle w:val="ListParagraph"/>
        <w:numPr>
          <w:ilvl w:val="0"/>
          <w:numId w:val="5"/>
        </w:numPr>
      </w:pPr>
      <w:r>
        <w:t>Press</w:t>
      </w:r>
      <w:r w:rsidR="004C38AE">
        <w:t xml:space="preserve"> anywhere on an ingredient</w:t>
      </w:r>
      <w:r>
        <w:t xml:space="preserve"> other than the red minus button. The ingredient</w:t>
      </w:r>
      <w:r w:rsidR="004C38AE">
        <w:t xml:space="preserve"> will become crossed out and faded.</w:t>
      </w:r>
    </w:p>
    <w:p w:rsidR="00F61BC4" w:rsidRPr="00151D8D" w:rsidRDefault="00F61BC4" w:rsidP="00F61BC4">
      <w:pPr>
        <w:rPr>
          <w:b/>
        </w:rPr>
      </w:pPr>
      <w:r w:rsidRPr="00151D8D">
        <w:rPr>
          <w:b/>
        </w:rPr>
        <w:t>To revert an ingredient to its original unpurchased state:</w:t>
      </w:r>
    </w:p>
    <w:p w:rsidR="00F61BC4" w:rsidRDefault="00F61BC4" w:rsidP="00F61BC4">
      <w:pPr>
        <w:pStyle w:val="ListParagraph"/>
        <w:numPr>
          <w:ilvl w:val="0"/>
          <w:numId w:val="6"/>
        </w:numPr>
      </w:pPr>
      <w:r>
        <w:t>Press the ingredient again.</w:t>
      </w:r>
    </w:p>
    <w:p w:rsidR="004C38AE" w:rsidRDefault="004C38AE" w:rsidP="004C38AE">
      <w:pPr>
        <w:pStyle w:val="ListParagraph"/>
      </w:pPr>
    </w:p>
    <w:p w:rsidR="004C38AE" w:rsidRDefault="004C38AE" w:rsidP="004C38AE">
      <w:pPr>
        <w:pStyle w:val="ListParagraph"/>
      </w:pPr>
    </w:p>
    <w:sectPr w:rsidR="004C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6757"/>
    <w:multiLevelType w:val="hybridMultilevel"/>
    <w:tmpl w:val="9FF6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9EE"/>
    <w:multiLevelType w:val="hybridMultilevel"/>
    <w:tmpl w:val="447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2ED"/>
    <w:multiLevelType w:val="hybridMultilevel"/>
    <w:tmpl w:val="E6AE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67B5C"/>
    <w:multiLevelType w:val="hybridMultilevel"/>
    <w:tmpl w:val="7560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3FAC"/>
    <w:multiLevelType w:val="hybridMultilevel"/>
    <w:tmpl w:val="B0F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F0307"/>
    <w:multiLevelType w:val="hybridMultilevel"/>
    <w:tmpl w:val="55A6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E7"/>
    <w:rsid w:val="00151D8D"/>
    <w:rsid w:val="0018799E"/>
    <w:rsid w:val="00371AE7"/>
    <w:rsid w:val="00376675"/>
    <w:rsid w:val="004C38AE"/>
    <w:rsid w:val="008425EA"/>
    <w:rsid w:val="009048C2"/>
    <w:rsid w:val="00B5200E"/>
    <w:rsid w:val="00E01EED"/>
    <w:rsid w:val="00F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0385E-2287-466E-AED4-5E3B8F4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E6640CD7.dotm</Template>
  <TotalTime>43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Gelder</dc:creator>
  <cp:keywords/>
  <dc:description/>
  <cp:lastModifiedBy>Lia Gelder</cp:lastModifiedBy>
  <cp:revision>5</cp:revision>
  <cp:lastPrinted>2015-12-04T21:16:00Z</cp:lastPrinted>
  <dcterms:created xsi:type="dcterms:W3CDTF">2015-12-04T20:25:00Z</dcterms:created>
  <dcterms:modified xsi:type="dcterms:W3CDTF">2015-12-04T21:16:00Z</dcterms:modified>
</cp:coreProperties>
</file>