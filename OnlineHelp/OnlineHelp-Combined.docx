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28" w:rsidRPr="00A67A28" w:rsidRDefault="00A67A28">
      <w:pPr>
        <w:rPr>
          <w:b/>
          <w:sz w:val="56"/>
          <w:szCs w:val="56"/>
        </w:rPr>
      </w:pPr>
      <w:r w:rsidRPr="00A67A28">
        <w:rPr>
          <w:b/>
          <w:sz w:val="56"/>
          <w:szCs w:val="56"/>
        </w:rPr>
        <w:t>Scrum-</w:t>
      </w:r>
      <w:proofErr w:type="spellStart"/>
      <w:r w:rsidRPr="00A67A28">
        <w:rPr>
          <w:b/>
          <w:sz w:val="56"/>
          <w:szCs w:val="56"/>
        </w:rPr>
        <w:t>tious</w:t>
      </w:r>
      <w:proofErr w:type="spellEnd"/>
      <w:r w:rsidRPr="00A67A28">
        <w:rPr>
          <w:b/>
          <w:sz w:val="56"/>
          <w:szCs w:val="56"/>
        </w:rPr>
        <w:t xml:space="preserve"> Help</w:t>
      </w:r>
    </w:p>
    <w:p w:rsidR="00A67A28" w:rsidRPr="00A67A28" w:rsidRDefault="00A67A28" w:rsidP="00A67A28">
      <w:pPr>
        <w:rPr>
          <w:b/>
          <w:sz w:val="32"/>
          <w:szCs w:val="32"/>
        </w:rPr>
      </w:pPr>
      <w:r>
        <w:rPr>
          <w:b/>
          <w:sz w:val="32"/>
          <w:szCs w:val="32"/>
        </w:rPr>
        <w:t>How to use the Week Plan</w:t>
      </w:r>
    </w:p>
    <w:p w:rsidR="00A67A28" w:rsidRPr="00A67A28" w:rsidRDefault="00A67A28" w:rsidP="00A67A28">
      <w:r w:rsidRPr="00A67A28">
        <w:t>You can use the Week Plan feature of Scrum-</w:t>
      </w:r>
      <w:proofErr w:type="spellStart"/>
      <w:r w:rsidRPr="00A67A28">
        <w:t>tious</w:t>
      </w:r>
      <w:proofErr w:type="spellEnd"/>
      <w:r w:rsidRPr="00A67A28">
        <w:t xml:space="preserve"> to </w:t>
      </w:r>
      <w:r w:rsidR="00410B3A">
        <w:t>keep track of what dishes you are having in the next 7 days.</w:t>
      </w:r>
    </w:p>
    <w:p w:rsidR="00A67A28" w:rsidRPr="00A67A28" w:rsidRDefault="00A67A28" w:rsidP="00A67A28">
      <w:pPr>
        <w:rPr>
          <w:b/>
        </w:rPr>
      </w:pPr>
      <w:r w:rsidRPr="00A67A28">
        <w:rPr>
          <w:b/>
        </w:rPr>
        <w:t xml:space="preserve">To </w:t>
      </w:r>
      <w:r w:rsidR="00BF5B61">
        <w:rPr>
          <w:b/>
        </w:rPr>
        <w:t>view the dishes for the next week</w:t>
      </w:r>
      <w:r>
        <w:rPr>
          <w:b/>
        </w:rPr>
        <w:t>: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>Navigate to the home page by opening the app or clicking on the cutting board icon from any page in the app.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>Press the middle button (it says “Week Plan”).</w:t>
      </w:r>
    </w:p>
    <w:p w:rsidR="00BF5B61" w:rsidRDefault="00BF5B61" w:rsidP="00BF5B61">
      <w:pPr>
        <w:pStyle w:val="ListParagraph"/>
        <w:numPr>
          <w:ilvl w:val="0"/>
          <w:numId w:val="2"/>
        </w:numPr>
      </w:pPr>
      <w:r>
        <w:t>Pres on an upcoming date (e.g. “Saturday, December 12”) to view the dishes for that day. Dishes will be in chronological order</w:t>
      </w:r>
    </w:p>
    <w:p w:rsidR="00BF5B61" w:rsidRDefault="00BF5B61" w:rsidP="00BF5B61"/>
    <w:p w:rsidR="00151D8D" w:rsidRPr="00151D8D" w:rsidRDefault="00151D8D">
      <w:pPr>
        <w:rPr>
          <w:b/>
          <w:sz w:val="32"/>
          <w:szCs w:val="32"/>
        </w:rPr>
      </w:pPr>
      <w:r w:rsidRPr="00151D8D">
        <w:rPr>
          <w:b/>
          <w:sz w:val="32"/>
          <w:szCs w:val="32"/>
        </w:rPr>
        <w:t>How to use the Shopping List</w:t>
      </w:r>
    </w:p>
    <w:p w:rsidR="00E01EED" w:rsidRDefault="00371AE7">
      <w:r>
        <w:t xml:space="preserve">One of Scrum-tious’s handy functions is that it creates a shopping list from the items that are required for the meals that you have chosen for the upcoming week. </w:t>
      </w:r>
    </w:p>
    <w:p w:rsidR="00371AE7" w:rsidRPr="00151D8D" w:rsidRDefault="00371AE7" w:rsidP="00371AE7">
      <w:pPr>
        <w:rPr>
          <w:b/>
        </w:rPr>
      </w:pPr>
      <w:r w:rsidRPr="00151D8D">
        <w:rPr>
          <w:b/>
        </w:rPr>
        <w:t xml:space="preserve">To view the </w:t>
      </w:r>
      <w:r w:rsidR="009048C2" w:rsidRPr="00151D8D">
        <w:rPr>
          <w:b/>
        </w:rPr>
        <w:t>ingredients</w:t>
      </w:r>
      <w:r w:rsidRPr="00151D8D">
        <w:rPr>
          <w:b/>
        </w:rPr>
        <w:t xml:space="preserve"> you need to buy for next week’s meals</w:t>
      </w:r>
      <w:r w:rsidR="009048C2" w:rsidRPr="00151D8D">
        <w:rPr>
          <w:b/>
        </w:rPr>
        <w:t>:</w:t>
      </w:r>
    </w:p>
    <w:p w:rsidR="00371AE7" w:rsidRDefault="00371AE7" w:rsidP="00846013">
      <w:pPr>
        <w:pStyle w:val="ListParagraph"/>
        <w:numPr>
          <w:ilvl w:val="0"/>
          <w:numId w:val="11"/>
        </w:numPr>
      </w:pPr>
      <w:bookmarkStart w:id="0" w:name="_GoBack"/>
      <w:r>
        <w:t xml:space="preserve">Navigate to the home page by opening the app or </w:t>
      </w:r>
      <w:r w:rsidR="008425EA">
        <w:t>clicking on the cutting board icon from any page in the app.</w:t>
      </w:r>
    </w:p>
    <w:p w:rsidR="008425EA" w:rsidRDefault="009048C2" w:rsidP="00846013">
      <w:pPr>
        <w:pStyle w:val="ListParagraph"/>
        <w:numPr>
          <w:ilvl w:val="0"/>
          <w:numId w:val="11"/>
        </w:numPr>
      </w:pPr>
      <w:r>
        <w:t>Press</w:t>
      </w:r>
      <w:r w:rsidR="008425EA">
        <w:t xml:space="preserve"> the bottom button (it says “Shopping List”)</w:t>
      </w:r>
      <w:r>
        <w:t>.</w:t>
      </w:r>
    </w:p>
    <w:p w:rsidR="008425EA" w:rsidRDefault="009048C2" w:rsidP="00846013">
      <w:pPr>
        <w:pStyle w:val="ListParagraph"/>
        <w:numPr>
          <w:ilvl w:val="0"/>
          <w:numId w:val="11"/>
        </w:numPr>
      </w:pPr>
      <w:r>
        <w:t>Press</w:t>
      </w:r>
      <w:r w:rsidR="00BF5B61">
        <w:t xml:space="preserve"> on an ingredient type (“Produce”, “Meat</w:t>
      </w:r>
      <w:r w:rsidR="008425EA">
        <w:t xml:space="preserve">”, etc.) to view the </w:t>
      </w:r>
      <w:r>
        <w:t>ingredients of that type.</w:t>
      </w:r>
    </w:p>
    <w:bookmarkEnd w:id="0"/>
    <w:p w:rsidR="00A67A28" w:rsidRDefault="00A67A28" w:rsidP="00410B3A"/>
    <w:sectPr w:rsidR="00A67A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A06757"/>
    <w:multiLevelType w:val="hybridMultilevel"/>
    <w:tmpl w:val="9FF65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449EE"/>
    <w:multiLevelType w:val="hybridMultilevel"/>
    <w:tmpl w:val="B232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E62ED"/>
    <w:multiLevelType w:val="hybridMultilevel"/>
    <w:tmpl w:val="E6AE32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36274D"/>
    <w:multiLevelType w:val="hybridMultilevel"/>
    <w:tmpl w:val="C132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1F7556"/>
    <w:multiLevelType w:val="hybridMultilevel"/>
    <w:tmpl w:val="82F0AA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A67B5C"/>
    <w:multiLevelType w:val="hybridMultilevel"/>
    <w:tmpl w:val="75605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8B3FAC"/>
    <w:multiLevelType w:val="hybridMultilevel"/>
    <w:tmpl w:val="B0F4F9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6A6391E"/>
    <w:multiLevelType w:val="hybridMultilevel"/>
    <w:tmpl w:val="47248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628A6"/>
    <w:multiLevelType w:val="hybridMultilevel"/>
    <w:tmpl w:val="6A04A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CF0307"/>
    <w:multiLevelType w:val="hybridMultilevel"/>
    <w:tmpl w:val="55A64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032827"/>
    <w:multiLevelType w:val="hybridMultilevel"/>
    <w:tmpl w:val="B232DE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9"/>
  </w:num>
  <w:num w:numId="6">
    <w:abstractNumId w:val="1"/>
  </w:num>
  <w:num w:numId="7">
    <w:abstractNumId w:val="8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AE7"/>
    <w:rsid w:val="00151D8D"/>
    <w:rsid w:val="0018799E"/>
    <w:rsid w:val="00371AE7"/>
    <w:rsid w:val="00376675"/>
    <w:rsid w:val="00410B3A"/>
    <w:rsid w:val="004C38AE"/>
    <w:rsid w:val="00565C77"/>
    <w:rsid w:val="008425EA"/>
    <w:rsid w:val="00846013"/>
    <w:rsid w:val="009048C2"/>
    <w:rsid w:val="00A67A28"/>
    <w:rsid w:val="00AC5A47"/>
    <w:rsid w:val="00B5200E"/>
    <w:rsid w:val="00BF5B61"/>
    <w:rsid w:val="00E01EED"/>
    <w:rsid w:val="00F6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0385E-2287-466E-AED4-5E3B8F4CD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39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76B92123.dotm</Template>
  <TotalTime>192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Calvin College</Company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 Gelder</dc:creator>
  <cp:keywords/>
  <dc:description/>
  <cp:lastModifiedBy>Lia Gelder</cp:lastModifiedBy>
  <cp:revision>4</cp:revision>
  <cp:lastPrinted>2015-12-12T17:40:00Z</cp:lastPrinted>
  <dcterms:created xsi:type="dcterms:W3CDTF">2015-12-12T17:42:00Z</dcterms:created>
  <dcterms:modified xsi:type="dcterms:W3CDTF">2015-12-14T18:59:00Z</dcterms:modified>
</cp:coreProperties>
</file>