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D8" w:rsidRPr="00673DD8" w:rsidRDefault="00673DD8" w:rsidP="00673DD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73DD8">
        <w:rPr>
          <w:b/>
          <w:bCs/>
          <w:sz w:val="32"/>
          <w:szCs w:val="32"/>
        </w:rPr>
        <w:t>Help Me! I’m confused!</w:t>
      </w:r>
    </w:p>
    <w:p w:rsidR="00673DD8" w:rsidRPr="00673DD8" w:rsidRDefault="00673DD8" w:rsidP="00673DD8">
      <w:pPr>
        <w:spacing w:after="0" w:line="240" w:lineRule="auto"/>
        <w:rPr>
          <w:b/>
          <w:bCs/>
          <w:sz w:val="20"/>
          <w:szCs w:val="20"/>
        </w:rPr>
      </w:pPr>
      <w:bookmarkStart w:id="0" w:name="_GoBack"/>
      <w:bookmarkEnd w:id="0"/>
    </w:p>
    <w:p w:rsidR="00673DD8" w:rsidRPr="00673DD8" w:rsidRDefault="00673DD8" w:rsidP="00673DD8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673DD8">
        <w:rPr>
          <w:b/>
          <w:bCs/>
          <w:sz w:val="24"/>
          <w:szCs w:val="24"/>
        </w:rPr>
        <w:t>To view the dishes for the next week:</w:t>
      </w:r>
    </w:p>
    <w:p w:rsidR="00673DD8" w:rsidRPr="00673DD8" w:rsidRDefault="00673DD8" w:rsidP="00673DD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FF"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Click on the cutting board icon in the upper left corner of every page to navigate back to the home page. </w:t>
      </w:r>
    </w:p>
    <w:p w:rsidR="00673DD8" w:rsidRPr="00673DD8" w:rsidRDefault="00673DD8" w:rsidP="00673DD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FF"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Press the middle button (it says “Week Plan”). </w:t>
      </w:r>
    </w:p>
    <w:p w:rsidR="00673DD8" w:rsidRPr="00673DD8" w:rsidRDefault="00673DD8" w:rsidP="00673DD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FF"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>Press on an upcoming date (e.g. “Saturday, December 12”) to view the dishes for that day. Dishes will be in chronological order</w:t>
      </w:r>
    </w:p>
    <w:p w:rsidR="00673DD8" w:rsidRPr="00673DD8" w:rsidRDefault="00673DD8" w:rsidP="00673DD8">
      <w:pPr>
        <w:pStyle w:val="ListParagraph"/>
        <w:spacing w:after="0" w:line="240" w:lineRule="auto"/>
        <w:ind w:left="-120"/>
        <w:rPr>
          <w:rFonts w:eastAsia="Times New Roman" w:cs="Times New Roman"/>
          <w:color w:val="0000FF"/>
          <w:sz w:val="24"/>
          <w:szCs w:val="24"/>
        </w:rPr>
      </w:pPr>
    </w:p>
    <w:p w:rsidR="00673DD8" w:rsidRPr="00673DD8" w:rsidRDefault="00673DD8" w:rsidP="00673DD8">
      <w:pPr>
        <w:pStyle w:val="ListParagraph"/>
        <w:spacing w:after="0" w:line="240" w:lineRule="auto"/>
        <w:ind w:left="-120"/>
        <w:rPr>
          <w:b/>
          <w:bCs/>
          <w:sz w:val="24"/>
          <w:szCs w:val="24"/>
        </w:rPr>
      </w:pPr>
      <w:r w:rsidRPr="00673DD8">
        <w:rPr>
          <w:b/>
          <w:bCs/>
          <w:sz w:val="24"/>
          <w:szCs w:val="24"/>
        </w:rPr>
        <w:t>To view the ingredients for the next week's meals:</w:t>
      </w:r>
    </w:p>
    <w:p w:rsidR="00673DD8" w:rsidRPr="00673DD8" w:rsidRDefault="00673DD8" w:rsidP="00673D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Cs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Click on the cutting board icon in the upper left corner of every page to navigate back to the home page. </w:t>
      </w:r>
    </w:p>
    <w:p w:rsidR="00673DD8" w:rsidRPr="00673DD8" w:rsidRDefault="00673DD8" w:rsidP="00673D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Cs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>Press the bottom button (it says “Shopping List”).</w:t>
      </w:r>
    </w:p>
    <w:p w:rsidR="00673DD8" w:rsidRPr="00673DD8" w:rsidRDefault="00673DD8" w:rsidP="00673D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Cs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>Press on an ingredient type (“Produce”, “Meat”, etc.) to view the ingredients of that type</w:t>
      </w:r>
    </w:p>
    <w:p w:rsidR="00673DD8" w:rsidRPr="00673DD8" w:rsidRDefault="00673DD8" w:rsidP="00673DD8">
      <w:pPr>
        <w:spacing w:after="0" w:line="240" w:lineRule="auto"/>
        <w:rPr>
          <w:rFonts w:eastAsia="Times New Roman" w:cs="Times New Roman"/>
          <w:bCs/>
          <w:sz w:val="24"/>
          <w:szCs w:val="24"/>
        </w:rPr>
      </w:pPr>
    </w:p>
    <w:p w:rsidR="00673DD8" w:rsidRPr="00673DD8" w:rsidRDefault="00673DD8" w:rsidP="00673DD8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673DD8">
        <w:rPr>
          <w:rFonts w:eastAsia="Times New Roman" w:cs="Times New Roman"/>
          <w:b/>
          <w:bCs/>
          <w:sz w:val="24"/>
          <w:szCs w:val="24"/>
        </w:rPr>
        <w:t>To find a recipe:</w:t>
      </w:r>
    </w:p>
    <w:p w:rsidR="00673DD8" w:rsidRPr="00673DD8" w:rsidRDefault="00673DD8" w:rsidP="00673DD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Click on the cutting board icon in the upper left corner of every page to navigate back to the home page. </w:t>
      </w:r>
    </w:p>
    <w:p w:rsidR="00673DD8" w:rsidRPr="00673DD8" w:rsidRDefault="00673DD8" w:rsidP="00673DD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Press the top button (it says "Recipe Book"). </w:t>
      </w:r>
    </w:p>
    <w:p w:rsidR="00673DD8" w:rsidRPr="00673DD8" w:rsidRDefault="00673DD8" w:rsidP="00673DD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>Select the way in which you wish to view the recipes ("Alphabetical", "Bookmarked", or "Recent</w:t>
      </w:r>
    </w:p>
    <w:p w:rsidR="00673DD8" w:rsidRPr="00673DD8" w:rsidRDefault="00673DD8" w:rsidP="00673DD8">
      <w:pPr>
        <w:spacing w:after="0" w:line="240" w:lineRule="auto"/>
        <w:ind w:left="-480"/>
        <w:rPr>
          <w:rFonts w:eastAsia="Times New Roman" w:cs="Times New Roman"/>
          <w:b/>
          <w:bCs/>
          <w:sz w:val="24"/>
          <w:szCs w:val="24"/>
        </w:rPr>
      </w:pPr>
    </w:p>
    <w:p w:rsidR="00673DD8" w:rsidRPr="00673DD8" w:rsidRDefault="00673DD8" w:rsidP="00673DD8">
      <w:pPr>
        <w:pStyle w:val="ListParagraph"/>
        <w:spacing w:after="0" w:line="240" w:lineRule="auto"/>
        <w:ind w:left="-120"/>
        <w:rPr>
          <w:b/>
          <w:bCs/>
          <w:sz w:val="24"/>
          <w:szCs w:val="24"/>
        </w:rPr>
      </w:pPr>
      <w:r w:rsidRPr="00673DD8">
        <w:rPr>
          <w:b/>
          <w:bCs/>
          <w:sz w:val="24"/>
          <w:szCs w:val="24"/>
        </w:rPr>
        <w:t>To add a recipe to the meal plan for the next week:</w:t>
      </w:r>
    </w:p>
    <w:p w:rsidR="00673DD8" w:rsidRPr="00673DD8" w:rsidRDefault="00673DD8" w:rsidP="00673DD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Click on the cutting board icon in the upper left corner of every page to navigate back to the home page. </w:t>
      </w:r>
    </w:p>
    <w:p w:rsidR="00673DD8" w:rsidRPr="00673DD8" w:rsidRDefault="00673DD8" w:rsidP="00673DD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Press the top button (it says "Recipe Book"). </w:t>
      </w:r>
    </w:p>
    <w:p w:rsidR="00673DD8" w:rsidRPr="00673DD8" w:rsidRDefault="00673DD8" w:rsidP="00673DD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Select the way in which you wish to view the recipes ("Alphabetical", "Bookmarked", or "Recent"). </w:t>
      </w:r>
    </w:p>
    <w:p w:rsidR="00673DD8" w:rsidRPr="00673DD8" w:rsidRDefault="00673DD8" w:rsidP="00673DD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Scroll through the recipes until you find one you would like to make </w:t>
      </w:r>
    </w:p>
    <w:p w:rsidR="00673DD8" w:rsidRPr="00673DD8" w:rsidRDefault="00673DD8" w:rsidP="00673DD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Press "Add to Meal Plan". </w:t>
      </w:r>
    </w:p>
    <w:p w:rsidR="00673DD8" w:rsidRPr="00673DD8" w:rsidRDefault="00673DD8" w:rsidP="00673DD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 xml:space="preserve">Fill out the form, selecting the day of the week, the time, and the number of people you want to serve. </w:t>
      </w:r>
    </w:p>
    <w:p w:rsidR="00673DD8" w:rsidRPr="00673DD8" w:rsidRDefault="00673DD8" w:rsidP="00673DD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673DD8">
        <w:rPr>
          <w:rFonts w:eastAsia="Times New Roman" w:cs="Times New Roman"/>
          <w:bCs/>
          <w:sz w:val="24"/>
          <w:szCs w:val="24"/>
        </w:rPr>
        <w:t>Press "Add to Meal Plan!"</w:t>
      </w:r>
    </w:p>
    <w:p w:rsidR="00822EE7" w:rsidRPr="00673DD8" w:rsidRDefault="00822EE7">
      <w:pPr>
        <w:rPr>
          <w:sz w:val="24"/>
          <w:szCs w:val="24"/>
        </w:rPr>
      </w:pPr>
    </w:p>
    <w:sectPr w:rsidR="00822EE7" w:rsidRPr="0067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3E41"/>
    <w:multiLevelType w:val="hybridMultilevel"/>
    <w:tmpl w:val="E4F2D3F0"/>
    <w:lvl w:ilvl="0" w:tplc="A36290C4">
      <w:start w:val="1"/>
      <w:numFmt w:val="decimal"/>
      <w:lvlText w:val="%1."/>
      <w:lvlJc w:val="left"/>
      <w:pPr>
        <w:ind w:left="-1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" w15:restartNumberingAfterBreak="0">
    <w:nsid w:val="19E77921"/>
    <w:multiLevelType w:val="hybridMultilevel"/>
    <w:tmpl w:val="2C947C7C"/>
    <w:lvl w:ilvl="0" w:tplc="2AAC84A2">
      <w:start w:val="1"/>
      <w:numFmt w:val="decimal"/>
      <w:lvlText w:val="%1."/>
      <w:lvlJc w:val="left"/>
      <w:pPr>
        <w:ind w:left="-1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2" w15:restartNumberingAfterBreak="0">
    <w:nsid w:val="25A56453"/>
    <w:multiLevelType w:val="hybridMultilevel"/>
    <w:tmpl w:val="74EAB330"/>
    <w:lvl w:ilvl="0" w:tplc="B394E996">
      <w:start w:val="1"/>
      <w:numFmt w:val="decimal"/>
      <w:lvlText w:val="%1."/>
      <w:lvlJc w:val="left"/>
      <w:pPr>
        <w:ind w:left="-1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3" w15:restartNumberingAfterBreak="0">
    <w:nsid w:val="6B685089"/>
    <w:multiLevelType w:val="hybridMultilevel"/>
    <w:tmpl w:val="3B966E70"/>
    <w:lvl w:ilvl="0" w:tplc="414C4B94">
      <w:start w:val="1"/>
      <w:numFmt w:val="decimal"/>
      <w:lvlText w:val="%1."/>
      <w:lvlJc w:val="left"/>
      <w:pPr>
        <w:ind w:left="-120" w:hanging="360"/>
      </w:pPr>
      <w:rPr>
        <w:rFonts w:ascii="Verdana" w:eastAsia="Times New Roman" w:hAnsi="Verdana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D8"/>
    <w:rsid w:val="00673DD8"/>
    <w:rsid w:val="00822EE7"/>
    <w:rsid w:val="00DD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C8F93-8636-4C63-AA1B-EC45A128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1">
    <w:name w:val="tx1"/>
    <w:basedOn w:val="DefaultParagraphFont"/>
    <w:rsid w:val="00673DD8"/>
    <w:rPr>
      <w:b/>
      <w:bCs/>
    </w:rPr>
  </w:style>
  <w:style w:type="character" w:customStyle="1" w:styleId="m1">
    <w:name w:val="m1"/>
    <w:basedOn w:val="DefaultParagraphFont"/>
    <w:rsid w:val="00673DD8"/>
    <w:rPr>
      <w:color w:val="0000FF"/>
    </w:rPr>
  </w:style>
  <w:style w:type="character" w:customStyle="1" w:styleId="t1">
    <w:name w:val="t1"/>
    <w:basedOn w:val="DefaultParagraphFont"/>
    <w:rsid w:val="00673DD8"/>
    <w:rPr>
      <w:color w:val="990000"/>
    </w:rPr>
  </w:style>
  <w:style w:type="character" w:customStyle="1" w:styleId="b1">
    <w:name w:val="b1"/>
    <w:basedOn w:val="DefaultParagraphFont"/>
    <w:rsid w:val="00673DD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7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6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0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3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1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602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1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23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71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8A8F4DBF.dotm</Template>
  <TotalTime>34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Gelder</dc:creator>
  <cp:keywords/>
  <dc:description/>
  <cp:lastModifiedBy>Lia Gelder</cp:lastModifiedBy>
  <cp:revision>1</cp:revision>
  <cp:lastPrinted>2015-12-16T03:54:00Z</cp:lastPrinted>
  <dcterms:created xsi:type="dcterms:W3CDTF">2015-12-16T03:48:00Z</dcterms:created>
  <dcterms:modified xsi:type="dcterms:W3CDTF">2015-12-16T04:22:00Z</dcterms:modified>
</cp:coreProperties>
</file>